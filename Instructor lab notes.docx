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33C3" w14:textId="19E9C52E" w:rsidR="000C084F" w:rsidRPr="000939B9" w:rsidRDefault="000C084F" w:rsidP="00D97C64">
      <w:pPr>
        <w:pStyle w:val="TPAPHeading"/>
        <w:spacing w:line="240" w:lineRule="auto"/>
        <w:rPr>
          <w:rFonts w:ascii="Segoe UI" w:hAnsi="Segoe UI" w:cs="Segoe UI"/>
        </w:rPr>
      </w:pPr>
      <w:r w:rsidRPr="000939B9">
        <w:rPr>
          <w:rFonts w:ascii="Segoe UI" w:hAnsi="Segoe UI" w:cs="Segoe UI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4A5D25" wp14:editId="17E43374">
                <wp:simplePos x="0" y="0"/>
                <wp:positionH relativeFrom="page">
                  <wp:posOffset>7545324</wp:posOffset>
                </wp:positionH>
                <wp:positionV relativeFrom="page">
                  <wp:posOffset>874601</wp:posOffset>
                </wp:positionV>
                <wp:extent cx="35144" cy="141039"/>
                <wp:effectExtent l="0" t="0" r="0" b="0"/>
                <wp:wrapSquare wrapText="bothSides"/>
                <wp:docPr id="642" name="Group 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178E" w14:textId="77777777" w:rsidR="000C084F" w:rsidRDefault="000C084F" w:rsidP="000C084F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A5D25" id="Group 642" o:spid="_x0000_s1026" style="position:absolute;margin-left:594.1pt;margin-top:68.85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">
                <v:rect id="Rectangle 73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44178E" w14:textId="77777777" w:rsidR="000C084F" w:rsidRDefault="000C084F" w:rsidP="000C084F">
                        <w:pPr>
                          <w:spacing w:after="0" w:line="276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AA1717">
        <w:rPr>
          <w:rFonts w:ascii="Segoe UI" w:hAnsi="Segoe UI" w:cs="Segoe UI"/>
        </w:rPr>
        <w:t xml:space="preserve">Instructor </w:t>
      </w:r>
      <w:r w:rsidR="00E00E91">
        <w:rPr>
          <w:rFonts w:ascii="Segoe UI" w:hAnsi="Segoe UI" w:cs="Segoe UI"/>
        </w:rPr>
        <w:t>Lab Notes</w:t>
      </w:r>
    </w:p>
    <w:p w14:paraId="2BDFA7D8" w14:textId="77777777" w:rsidR="000C084F" w:rsidRPr="006072B8" w:rsidRDefault="000C084F" w:rsidP="000C084F">
      <w:pPr>
        <w:spacing w:after="114" w:line="240" w:lineRule="auto"/>
        <w:rPr>
          <w:color w:val="0070C0"/>
        </w:rPr>
      </w:pPr>
      <w:r>
        <w:rPr>
          <w:sz w:val="16"/>
        </w:rPr>
        <w:t xml:space="preserve"> </w:t>
      </w:r>
    </w:p>
    <w:p w14:paraId="41D72592" w14:textId="458D5734" w:rsidR="000A3350" w:rsidRDefault="008B5C93" w:rsidP="00575042">
      <w:pPr>
        <w:pStyle w:val="Heading1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Introduction</w:t>
      </w:r>
    </w:p>
    <w:p w14:paraId="71D056DF" w14:textId="39A315D1" w:rsidR="005F4B1F" w:rsidRDefault="008B5C93" w:rsidP="00575042">
      <w:pPr>
        <w:pStyle w:val="Heading1"/>
        <w:rPr>
          <w:rFonts w:ascii="Segoe UI" w:eastAsiaTheme="minorHAnsi" w:hAnsi="Segoe UI" w:cs="Segoe UI"/>
          <w:color w:val="auto"/>
          <w:sz w:val="24"/>
          <w:szCs w:val="24"/>
        </w:rPr>
      </w:pPr>
      <w:r>
        <w:rPr>
          <w:rFonts w:ascii="Segoe UI" w:eastAsiaTheme="minorHAnsi" w:hAnsi="Segoe UI" w:cs="Segoe UI"/>
          <w:color w:val="auto"/>
          <w:sz w:val="24"/>
          <w:szCs w:val="24"/>
        </w:rPr>
        <w:t xml:space="preserve">The notes herein are associated with the exercises </w:t>
      </w:r>
      <w:r w:rsidR="00385859">
        <w:rPr>
          <w:rFonts w:ascii="Segoe UI" w:eastAsiaTheme="minorHAnsi" w:hAnsi="Segoe UI" w:cs="Segoe UI"/>
          <w:color w:val="auto"/>
          <w:sz w:val="24"/>
          <w:szCs w:val="24"/>
        </w:rPr>
        <w:t xml:space="preserve">assigned to the DDATMSE course. The exercises are indicated in the course notes and </w:t>
      </w:r>
      <w:proofErr w:type="gramStart"/>
      <w:r w:rsidR="00385859">
        <w:rPr>
          <w:rFonts w:ascii="Segoe UI" w:eastAsiaTheme="minorHAnsi" w:hAnsi="Segoe UI" w:cs="Segoe UI"/>
          <w:color w:val="auto"/>
          <w:sz w:val="24"/>
          <w:szCs w:val="24"/>
        </w:rPr>
        <w:t xml:space="preserve">are located </w:t>
      </w:r>
      <w:r w:rsidR="00B73E81">
        <w:rPr>
          <w:rFonts w:ascii="Segoe UI" w:eastAsiaTheme="minorHAnsi" w:hAnsi="Segoe UI" w:cs="Segoe UI"/>
          <w:color w:val="auto"/>
          <w:sz w:val="24"/>
          <w:szCs w:val="24"/>
        </w:rPr>
        <w:t>in</w:t>
      </w:r>
      <w:proofErr w:type="gramEnd"/>
      <w:r w:rsidR="004F68DF">
        <w:rPr>
          <w:rFonts w:ascii="Segoe UI" w:eastAsiaTheme="minorHAnsi" w:hAnsi="Segoe UI" w:cs="Segoe UI"/>
          <w:color w:val="auto"/>
          <w:sz w:val="24"/>
          <w:szCs w:val="24"/>
        </w:rPr>
        <w:t xml:space="preserve"> a remote repository</w:t>
      </w:r>
      <w:r w:rsidR="00DD3E73">
        <w:rPr>
          <w:rFonts w:ascii="Segoe UI" w:eastAsiaTheme="minorHAnsi" w:hAnsi="Segoe UI" w:cs="Segoe UI"/>
          <w:color w:val="auto"/>
          <w:sz w:val="24"/>
          <w:szCs w:val="24"/>
        </w:rPr>
        <w:t xml:space="preserve">, details of which can be located here. There is a link on all the machines for synchronising the remote repository with </w:t>
      </w:r>
      <w:r w:rsidR="00C448FB">
        <w:rPr>
          <w:rFonts w:ascii="Segoe UI" w:eastAsiaTheme="minorHAnsi" w:hAnsi="Segoe UI" w:cs="Segoe UI"/>
          <w:color w:val="auto"/>
          <w:sz w:val="24"/>
          <w:szCs w:val="24"/>
        </w:rPr>
        <w:t xml:space="preserve">the local machines. </w:t>
      </w:r>
    </w:p>
    <w:p w14:paraId="24FFE391" w14:textId="77777777" w:rsidR="00B73E81" w:rsidRDefault="00B73E81" w:rsidP="00B73E81"/>
    <w:p w14:paraId="6B067132" w14:textId="17576329" w:rsidR="00B73E81" w:rsidRPr="00B73E81" w:rsidRDefault="00B73E81" w:rsidP="00B73E81">
      <w:r>
        <w:t xml:space="preserve">NOTE: Synchronisation SHOULD be done by the instructor on the instructor machine at course start. </w:t>
      </w:r>
      <w:r w:rsidR="00372D8B">
        <w:t xml:space="preserve">It is up to the instructor </w:t>
      </w:r>
      <w:r w:rsidR="006A0C91">
        <w:t>if</w:t>
      </w:r>
      <w:r w:rsidR="00372D8B">
        <w:t xml:space="preserve"> they want to tell the students to do the same thing </w:t>
      </w:r>
      <w:r w:rsidR="0067381D">
        <w:t>however, doing so will bring the solutions onto their machines as well. A recommendation is to follow the process for setting up the local repository pushing the exercises to that</w:t>
      </w:r>
      <w:r w:rsidR="006A0C91">
        <w:t xml:space="preserve"> and releasing the solutions as and when needed.</w:t>
      </w:r>
    </w:p>
    <w:p w14:paraId="2A558C15" w14:textId="77777777" w:rsidR="00C448FB" w:rsidRDefault="00C448FB" w:rsidP="00C448FB"/>
    <w:p w14:paraId="283E488E" w14:textId="45AF581F" w:rsidR="00C448FB" w:rsidRPr="00C448FB" w:rsidRDefault="00C448FB" w:rsidP="00C448FB">
      <w:r>
        <w:t>The exercises are written in Python</w:t>
      </w:r>
      <w:r w:rsidR="004F0069">
        <w:t xml:space="preserve">, the labs though are provisioned for multiple development environments. </w:t>
      </w:r>
    </w:p>
    <w:p w14:paraId="2A34C87F" w14:textId="60A19821" w:rsidR="000C084F" w:rsidRPr="00795778" w:rsidRDefault="003F1DFB" w:rsidP="00575042">
      <w:pPr>
        <w:pStyle w:val="Heading1"/>
        <w:rPr>
          <w:rFonts w:ascii="Segoe UI" w:hAnsi="Segoe UI" w:cs="Segoe UI"/>
          <w:b/>
          <w:bCs/>
          <w:w w:val="99"/>
        </w:rPr>
      </w:pPr>
      <w:r>
        <w:rPr>
          <w:rFonts w:ascii="Segoe UI" w:hAnsi="Segoe UI" w:cs="Segoe UI"/>
          <w:b/>
          <w:bCs/>
          <w:w w:val="99"/>
        </w:rPr>
        <w:t xml:space="preserve">Exercise </w:t>
      </w:r>
      <w:r w:rsidR="003A622B">
        <w:rPr>
          <w:rFonts w:ascii="Segoe UI" w:hAnsi="Segoe UI" w:cs="Segoe UI"/>
          <w:b/>
          <w:bCs/>
          <w:w w:val="99"/>
        </w:rPr>
        <w:t>Instructions</w:t>
      </w:r>
      <w:r>
        <w:rPr>
          <w:rFonts w:ascii="Segoe UI" w:hAnsi="Segoe UI" w:cs="Segoe UI"/>
          <w:b/>
          <w:bCs/>
          <w:w w:val="99"/>
        </w:rPr>
        <w:t xml:space="preserve"> </w:t>
      </w:r>
    </w:p>
    <w:p w14:paraId="3866664B" w14:textId="386655F9" w:rsidR="000B0A3C" w:rsidRDefault="004F006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exercises are grouped into </w:t>
      </w:r>
      <w:r w:rsidR="00627938">
        <w:rPr>
          <w:color w:val="auto"/>
          <w:sz w:val="24"/>
          <w:szCs w:val="24"/>
        </w:rPr>
        <w:t>two</w:t>
      </w:r>
      <w:r>
        <w:rPr>
          <w:color w:val="auto"/>
          <w:sz w:val="24"/>
          <w:szCs w:val="24"/>
        </w:rPr>
        <w:t xml:space="preserve"> main areas, the first is to practice some of the common design patterns, and the second is to implement clean maintainable code. </w:t>
      </w:r>
    </w:p>
    <w:p w14:paraId="6E9135A1" w14:textId="10F80A7F" w:rsidR="004F0069" w:rsidRDefault="004F006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Each exercise has a worksheet and </w:t>
      </w:r>
      <w:r w:rsidR="001573BB">
        <w:rPr>
          <w:color w:val="auto"/>
          <w:sz w:val="24"/>
          <w:szCs w:val="24"/>
        </w:rPr>
        <w:t xml:space="preserve">some documentation on the code needed to engage with the requirement. </w:t>
      </w:r>
    </w:p>
    <w:p w14:paraId="12477074" w14:textId="57363A23" w:rsidR="001573BB" w:rsidRDefault="001731B2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Included in the repository pull are instructions for the setting up of a local git repository</w:t>
      </w:r>
      <w:r w:rsidR="00942F89">
        <w:rPr>
          <w:color w:val="auto"/>
          <w:sz w:val="24"/>
          <w:szCs w:val="24"/>
        </w:rPr>
        <w:t xml:space="preserve">. This should be done by the instructor. </w:t>
      </w:r>
      <w:r w:rsidR="00270222">
        <w:rPr>
          <w:color w:val="auto"/>
          <w:sz w:val="24"/>
          <w:szCs w:val="24"/>
        </w:rPr>
        <w:t xml:space="preserve">All </w:t>
      </w:r>
      <w:r w:rsidR="00BD2181">
        <w:rPr>
          <w:color w:val="auto"/>
          <w:sz w:val="24"/>
          <w:szCs w:val="24"/>
        </w:rPr>
        <w:t xml:space="preserve">delegates will need to create a username for themselves before pushing, </w:t>
      </w:r>
      <w:r w:rsidR="00B73E81">
        <w:rPr>
          <w:color w:val="auto"/>
          <w:sz w:val="24"/>
          <w:szCs w:val="24"/>
        </w:rPr>
        <w:t>by</w:t>
      </w:r>
      <w:r w:rsidR="00BD2181">
        <w:rPr>
          <w:color w:val="auto"/>
          <w:sz w:val="24"/>
          <w:szCs w:val="24"/>
        </w:rPr>
        <w:t xml:space="preserve"> git documentation, there is no requirement to use a real email address for this purpose and they can make one up for posting to the internal repository.</w:t>
      </w:r>
    </w:p>
    <w:p w14:paraId="3DD36BCF" w14:textId="56614108" w:rsidR="00942F89" w:rsidRDefault="00942F89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Each </w:t>
      </w:r>
      <w:r w:rsidR="00627938">
        <w:rPr>
          <w:color w:val="auto"/>
          <w:sz w:val="24"/>
          <w:szCs w:val="24"/>
        </w:rPr>
        <w:t>delegate</w:t>
      </w:r>
      <w:r>
        <w:rPr>
          <w:color w:val="auto"/>
          <w:sz w:val="24"/>
          <w:szCs w:val="24"/>
        </w:rPr>
        <w:t xml:space="preserve"> should make a folder for their work on the repository shared by the instructor to hold the results of any code they develop.</w:t>
      </w:r>
    </w:p>
    <w:p w14:paraId="293E725C" w14:textId="3FD7B82C" w:rsidR="009072CF" w:rsidRDefault="00625DB6" w:rsidP="00DA145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The remote repository is available at: </w:t>
      </w:r>
    </w:p>
    <w:p w14:paraId="6BED16F0" w14:textId="6ECCBF67" w:rsidR="00625DB6" w:rsidRDefault="00625DB6" w:rsidP="00DA145E">
      <w:pPr>
        <w:rPr>
          <w:color w:val="auto"/>
          <w:sz w:val="24"/>
          <w:szCs w:val="24"/>
        </w:rPr>
      </w:pPr>
      <w:r w:rsidRPr="00625DB6">
        <w:rPr>
          <w:color w:val="auto"/>
          <w:sz w:val="24"/>
          <w:szCs w:val="24"/>
        </w:rPr>
        <w:t>https://github.com/phil-qa/ddat</w:t>
      </w:r>
    </w:p>
    <w:p w14:paraId="11B6221F" w14:textId="522593BE" w:rsidR="00627938" w:rsidRDefault="00625DB6" w:rsidP="00DA145E">
      <w:r>
        <w:t xml:space="preserve">There is a key for pushing this that should only be done by the instructor and nobody else: </w:t>
      </w:r>
    </w:p>
    <w:p w14:paraId="21200CB5" w14:textId="139A7B90" w:rsidR="00625DB6" w:rsidRPr="00225CBB" w:rsidRDefault="00234E82" w:rsidP="00DA145E">
      <w:pPr>
        <w:rPr>
          <w:color w:val="7030A0"/>
        </w:rPr>
      </w:pPr>
      <w:r w:rsidRPr="00225CBB">
        <w:rPr>
          <w:color w:val="7030A0"/>
        </w:rPr>
        <w:t>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</w:t>
      </w:r>
    </w:p>
    <w:p w14:paraId="4225E1DC" w14:textId="64A184CA" w:rsidR="00234E82" w:rsidRDefault="002E4BD5" w:rsidP="00DA145E">
      <w:r>
        <w:t xml:space="preserve">To implement </w:t>
      </w:r>
      <w:r w:rsidR="00225CBB">
        <w:t xml:space="preserve">any push changes please use your QA email address when doing so, apply the key as the password in the git </w:t>
      </w:r>
      <w:r w:rsidR="00664B18">
        <w:t>password.</w:t>
      </w:r>
    </w:p>
    <w:p w14:paraId="2B99065A" w14:textId="77777777" w:rsidR="00664B18" w:rsidRPr="000B0A3C" w:rsidRDefault="00664B18" w:rsidP="00DA145E"/>
    <w:p w14:paraId="001A03C0" w14:textId="77777777" w:rsidR="000B0A3C" w:rsidRPr="000B0A3C" w:rsidRDefault="000B0A3C" w:rsidP="000B0A3C"/>
    <w:p w14:paraId="75E4E7DC" w14:textId="77777777" w:rsidR="000B0A3C" w:rsidRDefault="00664B18" w:rsidP="00664B18">
      <w:pPr>
        <w:pStyle w:val="Heading1"/>
      </w:pPr>
      <w:r>
        <w:t>Final Exercise</w:t>
      </w:r>
    </w:p>
    <w:p w14:paraId="3A2DD560" w14:textId="77777777" w:rsidR="00664B18" w:rsidRDefault="00664B18" w:rsidP="00664B18"/>
    <w:p w14:paraId="5049AFDB" w14:textId="77777777" w:rsidR="00FA70FA" w:rsidRDefault="00FA70FA" w:rsidP="00664B18">
      <w:r>
        <w:t>Given the broad nature of the delegates attending the course</w:t>
      </w:r>
      <w:r w:rsidR="004344C5">
        <w:t>,</w:t>
      </w:r>
      <w:r>
        <w:t xml:space="preserve"> there will be a separately documented </w:t>
      </w:r>
      <w:r w:rsidR="004344C5">
        <w:t xml:space="preserve">final exercise that may be implemented or not, depending on how competent the delegates were in delivery. </w:t>
      </w:r>
    </w:p>
    <w:p w14:paraId="46CCD412" w14:textId="2170016F" w:rsidR="006A7A8C" w:rsidRPr="00664B18" w:rsidRDefault="006A7A8C" w:rsidP="00664B18">
      <w:pPr>
        <w:sectPr w:rsidR="006A7A8C" w:rsidRPr="00664B1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085D0" w14:textId="77777777" w:rsidR="00DD276D" w:rsidRPr="00590B05" w:rsidRDefault="00DD276D" w:rsidP="00590B05">
      <w:pPr>
        <w:pStyle w:val="Heading2"/>
        <w:rPr>
          <w:rFonts w:ascii="Arial" w:hAnsi="Arial" w:cs="Arial"/>
        </w:rPr>
      </w:pPr>
    </w:p>
    <w:sectPr w:rsidR="00DD276D" w:rsidRPr="00590B0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EF7A" w14:textId="77777777" w:rsidR="004D72A5" w:rsidRDefault="004D72A5" w:rsidP="009B4EED">
      <w:pPr>
        <w:spacing w:after="0" w:line="240" w:lineRule="auto"/>
      </w:pPr>
      <w:r>
        <w:separator/>
      </w:r>
    </w:p>
  </w:endnote>
  <w:endnote w:type="continuationSeparator" w:id="0">
    <w:p w14:paraId="3CF6590C" w14:textId="77777777" w:rsidR="004D72A5" w:rsidRDefault="004D72A5" w:rsidP="009B4EED">
      <w:pPr>
        <w:spacing w:after="0" w:line="240" w:lineRule="auto"/>
      </w:pPr>
      <w:r>
        <w:continuationSeparator/>
      </w:r>
    </w:p>
  </w:endnote>
  <w:endnote w:type="continuationNotice" w:id="1">
    <w:p w14:paraId="3E1ABCFF" w14:textId="77777777" w:rsidR="004D72A5" w:rsidRDefault="004D7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7F833F96" w14:textId="2D062089" w:rsidR="00DD276D" w:rsidRPr="0023720B" w:rsidRDefault="00647FFE" w:rsidP="0023720B">
        <w:pPr>
          <w:pStyle w:val="Footer"/>
        </w:pPr>
        <w:r>
          <w:rPr>
            <w:rFonts w:ascii="Montserrat Light" w:hAnsi="Montserrat Light"/>
            <w:noProof/>
            <w:sz w:val="20"/>
          </w:rPr>
          <w:tab/>
        </w:r>
        <w:r w:rsidR="00555A27">
          <w:rPr>
            <w:rFonts w:ascii="Montserrat Light" w:hAnsi="Montserrat Light"/>
            <w:noProof/>
            <w:sz w:val="20"/>
          </w:rPr>
          <w:tab/>
        </w:r>
      </w:p>
    </w:sdtContent>
  </w:sdt>
  <w:p w14:paraId="692B47E3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5D99AB8" w14:textId="77777777" w:rsidR="00DD276D" w:rsidRDefault="00DD276D" w:rsidP="00DD276D">
        <w:pPr>
          <w:pStyle w:val="Footer"/>
        </w:pPr>
      </w:p>
      <w:p w14:paraId="28113CE4" w14:textId="77777777" w:rsidR="00DD276D" w:rsidRPr="00DD276D" w:rsidRDefault="006A0C91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3859CB93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2D84" w14:textId="77777777" w:rsidR="004D72A5" w:rsidRDefault="004D72A5" w:rsidP="009B4EED">
      <w:pPr>
        <w:spacing w:after="0" w:line="240" w:lineRule="auto"/>
      </w:pPr>
      <w:r>
        <w:separator/>
      </w:r>
    </w:p>
  </w:footnote>
  <w:footnote w:type="continuationSeparator" w:id="0">
    <w:p w14:paraId="1EAD87D9" w14:textId="77777777" w:rsidR="004D72A5" w:rsidRDefault="004D72A5" w:rsidP="009B4EED">
      <w:pPr>
        <w:spacing w:after="0" w:line="240" w:lineRule="auto"/>
      </w:pPr>
      <w:r>
        <w:continuationSeparator/>
      </w:r>
    </w:p>
  </w:footnote>
  <w:footnote w:type="continuationNotice" w:id="1">
    <w:p w14:paraId="2088B3CA" w14:textId="77777777" w:rsidR="004D72A5" w:rsidRDefault="004D72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AA82" w14:textId="4043098C" w:rsidR="009B4EED" w:rsidRDefault="00DD276D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CFF1AE" wp14:editId="66D20EE8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0A9589" id="Straight Connector 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15pt" to="4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" strokecolor="#bfbfbf [2412]" strokeweight=".5pt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790EE167" wp14:editId="4AEA2880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2972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1420888D" wp14:editId="3F2338BA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9E3"/>
    <w:multiLevelType w:val="hybridMultilevel"/>
    <w:tmpl w:val="D7743134"/>
    <w:lvl w:ilvl="0" w:tplc="23665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E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27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4F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2F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2C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23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AA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5C6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0F338F"/>
    <w:multiLevelType w:val="hybridMultilevel"/>
    <w:tmpl w:val="72E8B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34C8"/>
    <w:multiLevelType w:val="hybridMultilevel"/>
    <w:tmpl w:val="4E4083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5293"/>
    <w:multiLevelType w:val="multilevel"/>
    <w:tmpl w:val="0ED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A50AA"/>
    <w:multiLevelType w:val="hybridMultilevel"/>
    <w:tmpl w:val="741EF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5321F"/>
    <w:multiLevelType w:val="hybridMultilevel"/>
    <w:tmpl w:val="BB203FE4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3698"/>
    <w:multiLevelType w:val="hybridMultilevel"/>
    <w:tmpl w:val="5FBE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D7D76"/>
    <w:multiLevelType w:val="hybridMultilevel"/>
    <w:tmpl w:val="C2AE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92DD6"/>
    <w:multiLevelType w:val="hybridMultilevel"/>
    <w:tmpl w:val="29980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222C3"/>
    <w:multiLevelType w:val="hybridMultilevel"/>
    <w:tmpl w:val="B720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48AB"/>
    <w:multiLevelType w:val="multilevel"/>
    <w:tmpl w:val="12465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94009"/>
    <w:multiLevelType w:val="hybridMultilevel"/>
    <w:tmpl w:val="2D0EB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AF70E2"/>
    <w:multiLevelType w:val="multilevel"/>
    <w:tmpl w:val="C25CF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605A50"/>
    <w:multiLevelType w:val="hybridMultilevel"/>
    <w:tmpl w:val="EAC4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C369B"/>
    <w:multiLevelType w:val="hybridMultilevel"/>
    <w:tmpl w:val="10DE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97BB5"/>
    <w:multiLevelType w:val="hybridMultilevel"/>
    <w:tmpl w:val="6A629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B56EA"/>
    <w:multiLevelType w:val="hybridMultilevel"/>
    <w:tmpl w:val="630C56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9B32B6"/>
    <w:multiLevelType w:val="hybridMultilevel"/>
    <w:tmpl w:val="08087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9" w15:restartNumberingAfterBreak="0">
    <w:nsid w:val="59416424"/>
    <w:multiLevelType w:val="multilevel"/>
    <w:tmpl w:val="269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115AD"/>
    <w:multiLevelType w:val="hybridMultilevel"/>
    <w:tmpl w:val="8E248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45515"/>
    <w:multiLevelType w:val="hybridMultilevel"/>
    <w:tmpl w:val="B0286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61B99"/>
    <w:multiLevelType w:val="hybridMultilevel"/>
    <w:tmpl w:val="E88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66B18"/>
    <w:multiLevelType w:val="hybridMultilevel"/>
    <w:tmpl w:val="87D45EA2"/>
    <w:lvl w:ilvl="0" w:tplc="08090003">
      <w:start w:val="1"/>
      <w:numFmt w:val="bullet"/>
      <w:lvlText w:val="o"/>
      <w:lvlJc w:val="left"/>
      <w:pPr>
        <w:ind w:left="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4" w15:restartNumberingAfterBreak="0">
    <w:nsid w:val="6DEC5367"/>
    <w:multiLevelType w:val="hybridMultilevel"/>
    <w:tmpl w:val="BF8ABB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169113">
    <w:abstractNumId w:val="5"/>
  </w:num>
  <w:num w:numId="2" w16cid:durableId="643702017">
    <w:abstractNumId w:val="18"/>
  </w:num>
  <w:num w:numId="3" w16cid:durableId="1996760775">
    <w:abstractNumId w:val="22"/>
  </w:num>
  <w:num w:numId="4" w16cid:durableId="127938925">
    <w:abstractNumId w:val="7"/>
  </w:num>
  <w:num w:numId="5" w16cid:durableId="678581170">
    <w:abstractNumId w:val="14"/>
  </w:num>
  <w:num w:numId="6" w16cid:durableId="914708041">
    <w:abstractNumId w:val="1"/>
  </w:num>
  <w:num w:numId="7" w16cid:durableId="876697577">
    <w:abstractNumId w:val="2"/>
  </w:num>
  <w:num w:numId="8" w16cid:durableId="1007096808">
    <w:abstractNumId w:val="23"/>
  </w:num>
  <w:num w:numId="9" w16cid:durableId="1393190604">
    <w:abstractNumId w:val="18"/>
    <w:lvlOverride w:ilvl="0">
      <w:startOverride w:val="1"/>
    </w:lvlOverride>
  </w:num>
  <w:num w:numId="10" w16cid:durableId="1404185615">
    <w:abstractNumId w:val="18"/>
    <w:lvlOverride w:ilvl="0">
      <w:startOverride w:val="1"/>
    </w:lvlOverride>
  </w:num>
  <w:num w:numId="11" w16cid:durableId="239677776">
    <w:abstractNumId w:val="18"/>
    <w:lvlOverride w:ilvl="0">
      <w:startOverride w:val="1"/>
    </w:lvlOverride>
  </w:num>
  <w:num w:numId="12" w16cid:durableId="517961760">
    <w:abstractNumId w:val="18"/>
    <w:lvlOverride w:ilvl="0">
      <w:startOverride w:val="1"/>
    </w:lvlOverride>
  </w:num>
  <w:num w:numId="13" w16cid:durableId="2132818497">
    <w:abstractNumId w:val="18"/>
    <w:lvlOverride w:ilvl="0">
      <w:startOverride w:val="1"/>
    </w:lvlOverride>
  </w:num>
  <w:num w:numId="14" w16cid:durableId="2100562959">
    <w:abstractNumId w:val="18"/>
    <w:lvlOverride w:ilvl="0">
      <w:startOverride w:val="1"/>
    </w:lvlOverride>
  </w:num>
  <w:num w:numId="15" w16cid:durableId="1496070004">
    <w:abstractNumId w:val="18"/>
    <w:lvlOverride w:ilvl="0">
      <w:startOverride w:val="1"/>
    </w:lvlOverride>
  </w:num>
  <w:num w:numId="16" w16cid:durableId="885873245">
    <w:abstractNumId w:val="8"/>
  </w:num>
  <w:num w:numId="17" w16cid:durableId="1995255434">
    <w:abstractNumId w:val="24"/>
  </w:num>
  <w:num w:numId="18" w16cid:durableId="289556124">
    <w:abstractNumId w:val="20"/>
  </w:num>
  <w:num w:numId="19" w16cid:durableId="234705324">
    <w:abstractNumId w:val="11"/>
  </w:num>
  <w:num w:numId="20" w16cid:durableId="2027558421">
    <w:abstractNumId w:val="15"/>
  </w:num>
  <w:num w:numId="21" w16cid:durableId="1867671743">
    <w:abstractNumId w:val="17"/>
  </w:num>
  <w:num w:numId="22" w16cid:durableId="1564104128">
    <w:abstractNumId w:val="19"/>
  </w:num>
  <w:num w:numId="23" w16cid:durableId="2098673600">
    <w:abstractNumId w:val="3"/>
  </w:num>
  <w:num w:numId="24" w16cid:durableId="1427851076">
    <w:abstractNumId w:val="12"/>
  </w:num>
  <w:num w:numId="25" w16cid:durableId="626856073">
    <w:abstractNumId w:val="10"/>
  </w:num>
  <w:num w:numId="26" w16cid:durableId="1815757685">
    <w:abstractNumId w:val="4"/>
  </w:num>
  <w:num w:numId="27" w16cid:durableId="1282494185">
    <w:abstractNumId w:val="16"/>
  </w:num>
  <w:num w:numId="28" w16cid:durableId="1368750515">
    <w:abstractNumId w:val="6"/>
  </w:num>
  <w:num w:numId="29" w16cid:durableId="2038576879">
    <w:abstractNumId w:val="9"/>
  </w:num>
  <w:num w:numId="30" w16cid:durableId="1033656731">
    <w:abstractNumId w:val="21"/>
  </w:num>
  <w:num w:numId="31" w16cid:durableId="1651134212">
    <w:abstractNumId w:val="0"/>
  </w:num>
  <w:num w:numId="32" w16cid:durableId="1588342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03"/>
    <w:rsid w:val="000034DC"/>
    <w:rsid w:val="00006D9A"/>
    <w:rsid w:val="0000745E"/>
    <w:rsid w:val="000123BE"/>
    <w:rsid w:val="00012E5C"/>
    <w:rsid w:val="000173B3"/>
    <w:rsid w:val="00022242"/>
    <w:rsid w:val="00030044"/>
    <w:rsid w:val="00030BE8"/>
    <w:rsid w:val="00030DA4"/>
    <w:rsid w:val="00033587"/>
    <w:rsid w:val="00036BAD"/>
    <w:rsid w:val="00050D16"/>
    <w:rsid w:val="000518AB"/>
    <w:rsid w:val="0005416D"/>
    <w:rsid w:val="00054781"/>
    <w:rsid w:val="0005531E"/>
    <w:rsid w:val="00062A8D"/>
    <w:rsid w:val="00065C68"/>
    <w:rsid w:val="00066F63"/>
    <w:rsid w:val="00075756"/>
    <w:rsid w:val="0008055F"/>
    <w:rsid w:val="0008355C"/>
    <w:rsid w:val="00086516"/>
    <w:rsid w:val="00092FFB"/>
    <w:rsid w:val="000939B9"/>
    <w:rsid w:val="000962AB"/>
    <w:rsid w:val="0009662E"/>
    <w:rsid w:val="000A3350"/>
    <w:rsid w:val="000A69C3"/>
    <w:rsid w:val="000B0A3C"/>
    <w:rsid w:val="000B47F4"/>
    <w:rsid w:val="000B73F0"/>
    <w:rsid w:val="000C013C"/>
    <w:rsid w:val="000C084F"/>
    <w:rsid w:val="000C65DE"/>
    <w:rsid w:val="000D18CC"/>
    <w:rsid w:val="000D1AF6"/>
    <w:rsid w:val="000D4C6D"/>
    <w:rsid w:val="000D5F39"/>
    <w:rsid w:val="000F4AFB"/>
    <w:rsid w:val="000F6B10"/>
    <w:rsid w:val="0010045F"/>
    <w:rsid w:val="00101FD7"/>
    <w:rsid w:val="00104F23"/>
    <w:rsid w:val="00106451"/>
    <w:rsid w:val="001077AA"/>
    <w:rsid w:val="001132F4"/>
    <w:rsid w:val="00113305"/>
    <w:rsid w:val="00115803"/>
    <w:rsid w:val="00120192"/>
    <w:rsid w:val="00121ED7"/>
    <w:rsid w:val="001245D4"/>
    <w:rsid w:val="00126D2C"/>
    <w:rsid w:val="00144634"/>
    <w:rsid w:val="00147F03"/>
    <w:rsid w:val="0015219D"/>
    <w:rsid w:val="00153AC8"/>
    <w:rsid w:val="001573BB"/>
    <w:rsid w:val="00161381"/>
    <w:rsid w:val="00161C83"/>
    <w:rsid w:val="00163C17"/>
    <w:rsid w:val="0016472F"/>
    <w:rsid w:val="001654BC"/>
    <w:rsid w:val="00165F6E"/>
    <w:rsid w:val="001671D2"/>
    <w:rsid w:val="001731B2"/>
    <w:rsid w:val="00173967"/>
    <w:rsid w:val="00174A87"/>
    <w:rsid w:val="0017604B"/>
    <w:rsid w:val="00176BA3"/>
    <w:rsid w:val="001A4D24"/>
    <w:rsid w:val="001A58D9"/>
    <w:rsid w:val="001A780E"/>
    <w:rsid w:val="001B5B99"/>
    <w:rsid w:val="001C57A4"/>
    <w:rsid w:val="001D1CC0"/>
    <w:rsid w:val="001D2071"/>
    <w:rsid w:val="001E3F1B"/>
    <w:rsid w:val="001F6EF7"/>
    <w:rsid w:val="002112AE"/>
    <w:rsid w:val="0021261B"/>
    <w:rsid w:val="002144EF"/>
    <w:rsid w:val="002150A1"/>
    <w:rsid w:val="002166BA"/>
    <w:rsid w:val="00217767"/>
    <w:rsid w:val="0022234A"/>
    <w:rsid w:val="00225CBB"/>
    <w:rsid w:val="00230F86"/>
    <w:rsid w:val="00234E82"/>
    <w:rsid w:val="0023720B"/>
    <w:rsid w:val="002401A0"/>
    <w:rsid w:val="002401B2"/>
    <w:rsid w:val="00242669"/>
    <w:rsid w:val="00243C7E"/>
    <w:rsid w:val="00246586"/>
    <w:rsid w:val="00251182"/>
    <w:rsid w:val="00252217"/>
    <w:rsid w:val="00252870"/>
    <w:rsid w:val="00261842"/>
    <w:rsid w:val="00266345"/>
    <w:rsid w:val="0026769E"/>
    <w:rsid w:val="00270222"/>
    <w:rsid w:val="00272908"/>
    <w:rsid w:val="00277582"/>
    <w:rsid w:val="002779D8"/>
    <w:rsid w:val="00285EA4"/>
    <w:rsid w:val="00286124"/>
    <w:rsid w:val="00286625"/>
    <w:rsid w:val="00297464"/>
    <w:rsid w:val="002A16E5"/>
    <w:rsid w:val="002A4C06"/>
    <w:rsid w:val="002A59AF"/>
    <w:rsid w:val="002B1CE1"/>
    <w:rsid w:val="002B21FC"/>
    <w:rsid w:val="002B23A5"/>
    <w:rsid w:val="002B7FF2"/>
    <w:rsid w:val="002C697D"/>
    <w:rsid w:val="002C6ED8"/>
    <w:rsid w:val="002D0C27"/>
    <w:rsid w:val="002D2F6A"/>
    <w:rsid w:val="002D7E35"/>
    <w:rsid w:val="002E2E48"/>
    <w:rsid w:val="002E4BD5"/>
    <w:rsid w:val="002E5F26"/>
    <w:rsid w:val="002E60CE"/>
    <w:rsid w:val="0030040C"/>
    <w:rsid w:val="00312E70"/>
    <w:rsid w:val="003141A1"/>
    <w:rsid w:val="0031425F"/>
    <w:rsid w:val="003150E3"/>
    <w:rsid w:val="0031771B"/>
    <w:rsid w:val="00320AC3"/>
    <w:rsid w:val="0033569F"/>
    <w:rsid w:val="0034142C"/>
    <w:rsid w:val="003440E8"/>
    <w:rsid w:val="0034631E"/>
    <w:rsid w:val="003601AB"/>
    <w:rsid w:val="00360560"/>
    <w:rsid w:val="00360EAF"/>
    <w:rsid w:val="00361E6C"/>
    <w:rsid w:val="003633CB"/>
    <w:rsid w:val="003647B8"/>
    <w:rsid w:val="00370E5D"/>
    <w:rsid w:val="00372D8B"/>
    <w:rsid w:val="00372F3E"/>
    <w:rsid w:val="003804D2"/>
    <w:rsid w:val="00382EC9"/>
    <w:rsid w:val="00385859"/>
    <w:rsid w:val="00387FC6"/>
    <w:rsid w:val="00390361"/>
    <w:rsid w:val="00392C2F"/>
    <w:rsid w:val="00393496"/>
    <w:rsid w:val="00395B13"/>
    <w:rsid w:val="0039661A"/>
    <w:rsid w:val="003A5F99"/>
    <w:rsid w:val="003A622B"/>
    <w:rsid w:val="003B564A"/>
    <w:rsid w:val="003C0F61"/>
    <w:rsid w:val="003C1D8D"/>
    <w:rsid w:val="003C4A3F"/>
    <w:rsid w:val="003E63A8"/>
    <w:rsid w:val="003E7B2F"/>
    <w:rsid w:val="003E7E41"/>
    <w:rsid w:val="003F1DFB"/>
    <w:rsid w:val="003F3109"/>
    <w:rsid w:val="003F60D5"/>
    <w:rsid w:val="00401307"/>
    <w:rsid w:val="004057B2"/>
    <w:rsid w:val="00422728"/>
    <w:rsid w:val="004276DF"/>
    <w:rsid w:val="004344C5"/>
    <w:rsid w:val="00441D6B"/>
    <w:rsid w:val="004515A4"/>
    <w:rsid w:val="00462BF1"/>
    <w:rsid w:val="00462D28"/>
    <w:rsid w:val="00463A35"/>
    <w:rsid w:val="00466CAF"/>
    <w:rsid w:val="00470CF7"/>
    <w:rsid w:val="00475460"/>
    <w:rsid w:val="00476238"/>
    <w:rsid w:val="0048705C"/>
    <w:rsid w:val="00487FFD"/>
    <w:rsid w:val="00490F47"/>
    <w:rsid w:val="004910BE"/>
    <w:rsid w:val="004A296D"/>
    <w:rsid w:val="004A38F8"/>
    <w:rsid w:val="004A3E44"/>
    <w:rsid w:val="004A4CF2"/>
    <w:rsid w:val="004A5414"/>
    <w:rsid w:val="004A59E1"/>
    <w:rsid w:val="004B2128"/>
    <w:rsid w:val="004B65DA"/>
    <w:rsid w:val="004C23F5"/>
    <w:rsid w:val="004C4975"/>
    <w:rsid w:val="004D1563"/>
    <w:rsid w:val="004D3608"/>
    <w:rsid w:val="004D72A5"/>
    <w:rsid w:val="004E10CE"/>
    <w:rsid w:val="004E6D63"/>
    <w:rsid w:val="004E7F28"/>
    <w:rsid w:val="004F0069"/>
    <w:rsid w:val="004F1484"/>
    <w:rsid w:val="004F4083"/>
    <w:rsid w:val="004F5123"/>
    <w:rsid w:val="004F68DF"/>
    <w:rsid w:val="00501FBF"/>
    <w:rsid w:val="005119E8"/>
    <w:rsid w:val="00513187"/>
    <w:rsid w:val="00513789"/>
    <w:rsid w:val="00514D14"/>
    <w:rsid w:val="005179DE"/>
    <w:rsid w:val="00517F4E"/>
    <w:rsid w:val="00520002"/>
    <w:rsid w:val="00532BD0"/>
    <w:rsid w:val="0053383C"/>
    <w:rsid w:val="00543C0E"/>
    <w:rsid w:val="00544FFE"/>
    <w:rsid w:val="005461E9"/>
    <w:rsid w:val="00546C5E"/>
    <w:rsid w:val="00547320"/>
    <w:rsid w:val="005513EF"/>
    <w:rsid w:val="00555A27"/>
    <w:rsid w:val="00566734"/>
    <w:rsid w:val="00570834"/>
    <w:rsid w:val="00575042"/>
    <w:rsid w:val="0058143A"/>
    <w:rsid w:val="00583BD5"/>
    <w:rsid w:val="005878A5"/>
    <w:rsid w:val="00590B05"/>
    <w:rsid w:val="005919A2"/>
    <w:rsid w:val="00592C73"/>
    <w:rsid w:val="005A5E07"/>
    <w:rsid w:val="005A5E10"/>
    <w:rsid w:val="005A79A6"/>
    <w:rsid w:val="005B0CE5"/>
    <w:rsid w:val="005B7B7A"/>
    <w:rsid w:val="005C34EE"/>
    <w:rsid w:val="005D25D7"/>
    <w:rsid w:val="005D513C"/>
    <w:rsid w:val="005E4D07"/>
    <w:rsid w:val="005E7132"/>
    <w:rsid w:val="005F4113"/>
    <w:rsid w:val="005F4A26"/>
    <w:rsid w:val="005F4B1F"/>
    <w:rsid w:val="005F66AF"/>
    <w:rsid w:val="00602403"/>
    <w:rsid w:val="00607EA6"/>
    <w:rsid w:val="00610B4A"/>
    <w:rsid w:val="006231B5"/>
    <w:rsid w:val="00625DB6"/>
    <w:rsid w:val="0062633D"/>
    <w:rsid w:val="00627938"/>
    <w:rsid w:val="00642FB5"/>
    <w:rsid w:val="00646696"/>
    <w:rsid w:val="00647FFE"/>
    <w:rsid w:val="0065146E"/>
    <w:rsid w:val="00653C19"/>
    <w:rsid w:val="006562D3"/>
    <w:rsid w:val="00664B18"/>
    <w:rsid w:val="006651E6"/>
    <w:rsid w:val="00670C2E"/>
    <w:rsid w:val="0067381D"/>
    <w:rsid w:val="00681E3A"/>
    <w:rsid w:val="00691B37"/>
    <w:rsid w:val="00695F76"/>
    <w:rsid w:val="0069754B"/>
    <w:rsid w:val="006A05D4"/>
    <w:rsid w:val="006A0C91"/>
    <w:rsid w:val="006A179A"/>
    <w:rsid w:val="006A3E30"/>
    <w:rsid w:val="006A7A8C"/>
    <w:rsid w:val="006B0FD9"/>
    <w:rsid w:val="006C16C8"/>
    <w:rsid w:val="006C24A7"/>
    <w:rsid w:val="006D16A3"/>
    <w:rsid w:val="006D1C8F"/>
    <w:rsid w:val="006D1D79"/>
    <w:rsid w:val="006D610B"/>
    <w:rsid w:val="006E1275"/>
    <w:rsid w:val="006E39AE"/>
    <w:rsid w:val="006E60B2"/>
    <w:rsid w:val="006E756E"/>
    <w:rsid w:val="006F28C3"/>
    <w:rsid w:val="00721EC1"/>
    <w:rsid w:val="00721F19"/>
    <w:rsid w:val="00724EE1"/>
    <w:rsid w:val="00725B3C"/>
    <w:rsid w:val="0073228D"/>
    <w:rsid w:val="00733DA9"/>
    <w:rsid w:val="0073706B"/>
    <w:rsid w:val="007406CE"/>
    <w:rsid w:val="007464A5"/>
    <w:rsid w:val="00762E81"/>
    <w:rsid w:val="00767F80"/>
    <w:rsid w:val="007723F7"/>
    <w:rsid w:val="00772BFA"/>
    <w:rsid w:val="00781FE3"/>
    <w:rsid w:val="00786825"/>
    <w:rsid w:val="00790935"/>
    <w:rsid w:val="00794FA9"/>
    <w:rsid w:val="00795778"/>
    <w:rsid w:val="007B1802"/>
    <w:rsid w:val="007B2312"/>
    <w:rsid w:val="007C0C64"/>
    <w:rsid w:val="007C2649"/>
    <w:rsid w:val="007C36A4"/>
    <w:rsid w:val="007C4B0F"/>
    <w:rsid w:val="007C64F0"/>
    <w:rsid w:val="007D2E9F"/>
    <w:rsid w:val="007D3794"/>
    <w:rsid w:val="007D4DCF"/>
    <w:rsid w:val="007E0E9E"/>
    <w:rsid w:val="007E1CA9"/>
    <w:rsid w:val="007E36F3"/>
    <w:rsid w:val="007F3A9C"/>
    <w:rsid w:val="007F6A22"/>
    <w:rsid w:val="007F740B"/>
    <w:rsid w:val="007F7A35"/>
    <w:rsid w:val="00800D08"/>
    <w:rsid w:val="00801723"/>
    <w:rsid w:val="00802068"/>
    <w:rsid w:val="00802A09"/>
    <w:rsid w:val="0081074D"/>
    <w:rsid w:val="00810778"/>
    <w:rsid w:val="008202B0"/>
    <w:rsid w:val="00824090"/>
    <w:rsid w:val="008319F1"/>
    <w:rsid w:val="00834FD1"/>
    <w:rsid w:val="00836BF2"/>
    <w:rsid w:val="00836E64"/>
    <w:rsid w:val="008514DC"/>
    <w:rsid w:val="008534E7"/>
    <w:rsid w:val="00853A78"/>
    <w:rsid w:val="008574E3"/>
    <w:rsid w:val="00861B81"/>
    <w:rsid w:val="008879C8"/>
    <w:rsid w:val="00890714"/>
    <w:rsid w:val="008915C6"/>
    <w:rsid w:val="008946F8"/>
    <w:rsid w:val="00896DED"/>
    <w:rsid w:val="008974A7"/>
    <w:rsid w:val="008A13AC"/>
    <w:rsid w:val="008A3730"/>
    <w:rsid w:val="008A42C0"/>
    <w:rsid w:val="008A761D"/>
    <w:rsid w:val="008B5C93"/>
    <w:rsid w:val="008B6115"/>
    <w:rsid w:val="008B71C7"/>
    <w:rsid w:val="008C21BF"/>
    <w:rsid w:val="008C2214"/>
    <w:rsid w:val="008C3FA3"/>
    <w:rsid w:val="008C504C"/>
    <w:rsid w:val="008C6D75"/>
    <w:rsid w:val="008C76A5"/>
    <w:rsid w:val="008D1848"/>
    <w:rsid w:val="008D2C88"/>
    <w:rsid w:val="008D6D16"/>
    <w:rsid w:val="008E1F2A"/>
    <w:rsid w:val="008E513E"/>
    <w:rsid w:val="008E527F"/>
    <w:rsid w:val="008F1B4B"/>
    <w:rsid w:val="008F3C0B"/>
    <w:rsid w:val="008F48EC"/>
    <w:rsid w:val="008F4C66"/>
    <w:rsid w:val="008F732F"/>
    <w:rsid w:val="008F74D3"/>
    <w:rsid w:val="00903DD5"/>
    <w:rsid w:val="009072CF"/>
    <w:rsid w:val="009076B4"/>
    <w:rsid w:val="00907D3E"/>
    <w:rsid w:val="009215AB"/>
    <w:rsid w:val="00931062"/>
    <w:rsid w:val="00935A78"/>
    <w:rsid w:val="00941938"/>
    <w:rsid w:val="00942F89"/>
    <w:rsid w:val="00945CD8"/>
    <w:rsid w:val="00951D5D"/>
    <w:rsid w:val="00952351"/>
    <w:rsid w:val="00953AE2"/>
    <w:rsid w:val="00954D71"/>
    <w:rsid w:val="00955131"/>
    <w:rsid w:val="00960711"/>
    <w:rsid w:val="00961DB9"/>
    <w:rsid w:val="00963568"/>
    <w:rsid w:val="009671C6"/>
    <w:rsid w:val="00976094"/>
    <w:rsid w:val="00976C68"/>
    <w:rsid w:val="009806A9"/>
    <w:rsid w:val="0098375B"/>
    <w:rsid w:val="009A5803"/>
    <w:rsid w:val="009B2A09"/>
    <w:rsid w:val="009B4EED"/>
    <w:rsid w:val="009C2DB9"/>
    <w:rsid w:val="009C71B1"/>
    <w:rsid w:val="009D304E"/>
    <w:rsid w:val="009D5A03"/>
    <w:rsid w:val="009D652D"/>
    <w:rsid w:val="009E226B"/>
    <w:rsid w:val="009E2D9D"/>
    <w:rsid w:val="009E3332"/>
    <w:rsid w:val="009E38CD"/>
    <w:rsid w:val="009F0006"/>
    <w:rsid w:val="009F1124"/>
    <w:rsid w:val="00A03E88"/>
    <w:rsid w:val="00A17494"/>
    <w:rsid w:val="00A202EF"/>
    <w:rsid w:val="00A35421"/>
    <w:rsid w:val="00A43579"/>
    <w:rsid w:val="00A46602"/>
    <w:rsid w:val="00A51A06"/>
    <w:rsid w:val="00A51A0A"/>
    <w:rsid w:val="00A531F3"/>
    <w:rsid w:val="00A62D62"/>
    <w:rsid w:val="00A66882"/>
    <w:rsid w:val="00A66A80"/>
    <w:rsid w:val="00A730F2"/>
    <w:rsid w:val="00A7464A"/>
    <w:rsid w:val="00A7585D"/>
    <w:rsid w:val="00A75DB8"/>
    <w:rsid w:val="00A800BC"/>
    <w:rsid w:val="00A8454A"/>
    <w:rsid w:val="00A85295"/>
    <w:rsid w:val="00A92DDC"/>
    <w:rsid w:val="00AA1249"/>
    <w:rsid w:val="00AA1717"/>
    <w:rsid w:val="00AA2C3C"/>
    <w:rsid w:val="00AA6797"/>
    <w:rsid w:val="00AC7038"/>
    <w:rsid w:val="00AD1715"/>
    <w:rsid w:val="00AD1FBD"/>
    <w:rsid w:val="00AD2937"/>
    <w:rsid w:val="00AD4125"/>
    <w:rsid w:val="00AD54F6"/>
    <w:rsid w:val="00AD75BF"/>
    <w:rsid w:val="00AE0EBA"/>
    <w:rsid w:val="00AE57FD"/>
    <w:rsid w:val="00AF54F4"/>
    <w:rsid w:val="00AF6EB0"/>
    <w:rsid w:val="00B01005"/>
    <w:rsid w:val="00B013A8"/>
    <w:rsid w:val="00B014AB"/>
    <w:rsid w:val="00B04BC0"/>
    <w:rsid w:val="00B071E2"/>
    <w:rsid w:val="00B159F4"/>
    <w:rsid w:val="00B2433E"/>
    <w:rsid w:val="00B24C20"/>
    <w:rsid w:val="00B31AB5"/>
    <w:rsid w:val="00B41619"/>
    <w:rsid w:val="00B470B0"/>
    <w:rsid w:val="00B5159C"/>
    <w:rsid w:val="00B60FC2"/>
    <w:rsid w:val="00B63307"/>
    <w:rsid w:val="00B73E81"/>
    <w:rsid w:val="00B76504"/>
    <w:rsid w:val="00B876DD"/>
    <w:rsid w:val="00B95C83"/>
    <w:rsid w:val="00BA789C"/>
    <w:rsid w:val="00BB30D2"/>
    <w:rsid w:val="00BB30F6"/>
    <w:rsid w:val="00BB46E7"/>
    <w:rsid w:val="00BB5D23"/>
    <w:rsid w:val="00BB5E94"/>
    <w:rsid w:val="00BB6A0D"/>
    <w:rsid w:val="00BC1E9E"/>
    <w:rsid w:val="00BC4F80"/>
    <w:rsid w:val="00BD2181"/>
    <w:rsid w:val="00BD31B0"/>
    <w:rsid w:val="00BD35D8"/>
    <w:rsid w:val="00BD3B28"/>
    <w:rsid w:val="00BD4293"/>
    <w:rsid w:val="00BD49CF"/>
    <w:rsid w:val="00BD7C51"/>
    <w:rsid w:val="00BE3791"/>
    <w:rsid w:val="00BF32F9"/>
    <w:rsid w:val="00C00BE6"/>
    <w:rsid w:val="00C01BD5"/>
    <w:rsid w:val="00C0390D"/>
    <w:rsid w:val="00C04176"/>
    <w:rsid w:val="00C05DC2"/>
    <w:rsid w:val="00C075FA"/>
    <w:rsid w:val="00C077D5"/>
    <w:rsid w:val="00C20AEE"/>
    <w:rsid w:val="00C21F62"/>
    <w:rsid w:val="00C26E92"/>
    <w:rsid w:val="00C31BB6"/>
    <w:rsid w:val="00C33781"/>
    <w:rsid w:val="00C34084"/>
    <w:rsid w:val="00C34648"/>
    <w:rsid w:val="00C36648"/>
    <w:rsid w:val="00C371C2"/>
    <w:rsid w:val="00C42BE4"/>
    <w:rsid w:val="00C448FB"/>
    <w:rsid w:val="00C51190"/>
    <w:rsid w:val="00C51B86"/>
    <w:rsid w:val="00C527A6"/>
    <w:rsid w:val="00C55C84"/>
    <w:rsid w:val="00C62E56"/>
    <w:rsid w:val="00C652AE"/>
    <w:rsid w:val="00C67048"/>
    <w:rsid w:val="00C73C91"/>
    <w:rsid w:val="00C75C0E"/>
    <w:rsid w:val="00C766BF"/>
    <w:rsid w:val="00C84626"/>
    <w:rsid w:val="00C86CFC"/>
    <w:rsid w:val="00C935D5"/>
    <w:rsid w:val="00C954F5"/>
    <w:rsid w:val="00C95745"/>
    <w:rsid w:val="00C9786A"/>
    <w:rsid w:val="00CA38AE"/>
    <w:rsid w:val="00CA5B21"/>
    <w:rsid w:val="00CA6D13"/>
    <w:rsid w:val="00CB7318"/>
    <w:rsid w:val="00CC11DC"/>
    <w:rsid w:val="00CD0E00"/>
    <w:rsid w:val="00CD3480"/>
    <w:rsid w:val="00CD479F"/>
    <w:rsid w:val="00CD6D8C"/>
    <w:rsid w:val="00CD7C14"/>
    <w:rsid w:val="00CE565B"/>
    <w:rsid w:val="00CE6710"/>
    <w:rsid w:val="00CE6F83"/>
    <w:rsid w:val="00CF2A69"/>
    <w:rsid w:val="00CF4390"/>
    <w:rsid w:val="00CF51A3"/>
    <w:rsid w:val="00D021C4"/>
    <w:rsid w:val="00D12CF3"/>
    <w:rsid w:val="00D148A6"/>
    <w:rsid w:val="00D21CD5"/>
    <w:rsid w:val="00D311A0"/>
    <w:rsid w:val="00D32BCC"/>
    <w:rsid w:val="00D32FBB"/>
    <w:rsid w:val="00D401F6"/>
    <w:rsid w:val="00D53391"/>
    <w:rsid w:val="00D56A26"/>
    <w:rsid w:val="00D56B59"/>
    <w:rsid w:val="00D6032A"/>
    <w:rsid w:val="00D60CDD"/>
    <w:rsid w:val="00D632C7"/>
    <w:rsid w:val="00D65630"/>
    <w:rsid w:val="00D66307"/>
    <w:rsid w:val="00D7013E"/>
    <w:rsid w:val="00D7280C"/>
    <w:rsid w:val="00D8161D"/>
    <w:rsid w:val="00D84A78"/>
    <w:rsid w:val="00D864BC"/>
    <w:rsid w:val="00D91113"/>
    <w:rsid w:val="00D9477A"/>
    <w:rsid w:val="00D970F0"/>
    <w:rsid w:val="00D97C64"/>
    <w:rsid w:val="00DA145E"/>
    <w:rsid w:val="00DA200F"/>
    <w:rsid w:val="00DB1736"/>
    <w:rsid w:val="00DB779A"/>
    <w:rsid w:val="00DB7848"/>
    <w:rsid w:val="00DC1DBF"/>
    <w:rsid w:val="00DD11D8"/>
    <w:rsid w:val="00DD276D"/>
    <w:rsid w:val="00DD3E73"/>
    <w:rsid w:val="00DD6307"/>
    <w:rsid w:val="00DE23C3"/>
    <w:rsid w:val="00DF44E8"/>
    <w:rsid w:val="00DF5B4D"/>
    <w:rsid w:val="00E00E91"/>
    <w:rsid w:val="00E022B6"/>
    <w:rsid w:val="00E026E3"/>
    <w:rsid w:val="00E156B0"/>
    <w:rsid w:val="00E21D90"/>
    <w:rsid w:val="00E2503C"/>
    <w:rsid w:val="00E322F5"/>
    <w:rsid w:val="00E325D8"/>
    <w:rsid w:val="00E33C0C"/>
    <w:rsid w:val="00E36FCC"/>
    <w:rsid w:val="00E4450A"/>
    <w:rsid w:val="00E45B97"/>
    <w:rsid w:val="00E471CB"/>
    <w:rsid w:val="00E53025"/>
    <w:rsid w:val="00E5430D"/>
    <w:rsid w:val="00E560B3"/>
    <w:rsid w:val="00E56D79"/>
    <w:rsid w:val="00E6056C"/>
    <w:rsid w:val="00E63161"/>
    <w:rsid w:val="00E6366B"/>
    <w:rsid w:val="00E63742"/>
    <w:rsid w:val="00E63D68"/>
    <w:rsid w:val="00E7101C"/>
    <w:rsid w:val="00E7768F"/>
    <w:rsid w:val="00E77F1E"/>
    <w:rsid w:val="00E800BF"/>
    <w:rsid w:val="00E830DD"/>
    <w:rsid w:val="00E84DA7"/>
    <w:rsid w:val="00E85394"/>
    <w:rsid w:val="00E90F56"/>
    <w:rsid w:val="00E926F5"/>
    <w:rsid w:val="00EA10AF"/>
    <w:rsid w:val="00EA26BB"/>
    <w:rsid w:val="00EA3A30"/>
    <w:rsid w:val="00EA4EB0"/>
    <w:rsid w:val="00EB5D57"/>
    <w:rsid w:val="00EB6842"/>
    <w:rsid w:val="00EC0187"/>
    <w:rsid w:val="00EC2C4F"/>
    <w:rsid w:val="00EC572E"/>
    <w:rsid w:val="00ED0588"/>
    <w:rsid w:val="00ED24C1"/>
    <w:rsid w:val="00ED4365"/>
    <w:rsid w:val="00ED4762"/>
    <w:rsid w:val="00ED66E2"/>
    <w:rsid w:val="00EE59A1"/>
    <w:rsid w:val="00EE6022"/>
    <w:rsid w:val="00EF1775"/>
    <w:rsid w:val="00EF5830"/>
    <w:rsid w:val="00EF7DA4"/>
    <w:rsid w:val="00F00097"/>
    <w:rsid w:val="00F00838"/>
    <w:rsid w:val="00F1363A"/>
    <w:rsid w:val="00F210B2"/>
    <w:rsid w:val="00F312B8"/>
    <w:rsid w:val="00F3163C"/>
    <w:rsid w:val="00F318F6"/>
    <w:rsid w:val="00F32208"/>
    <w:rsid w:val="00F3783E"/>
    <w:rsid w:val="00F379C7"/>
    <w:rsid w:val="00F52BDE"/>
    <w:rsid w:val="00F54DDD"/>
    <w:rsid w:val="00F62D42"/>
    <w:rsid w:val="00F65557"/>
    <w:rsid w:val="00F65C88"/>
    <w:rsid w:val="00F70525"/>
    <w:rsid w:val="00F80EE7"/>
    <w:rsid w:val="00F834D3"/>
    <w:rsid w:val="00F839B4"/>
    <w:rsid w:val="00F85E49"/>
    <w:rsid w:val="00F9645B"/>
    <w:rsid w:val="00F96C30"/>
    <w:rsid w:val="00FA6785"/>
    <w:rsid w:val="00FA70FA"/>
    <w:rsid w:val="00FB19AF"/>
    <w:rsid w:val="00FB1E55"/>
    <w:rsid w:val="00FB2A30"/>
    <w:rsid w:val="00FB2BFE"/>
    <w:rsid w:val="00FB6312"/>
    <w:rsid w:val="00FC0699"/>
    <w:rsid w:val="00FC07F4"/>
    <w:rsid w:val="00FC1251"/>
    <w:rsid w:val="00FC148B"/>
    <w:rsid w:val="00FD2CD4"/>
    <w:rsid w:val="00FD5CAB"/>
    <w:rsid w:val="00FE5160"/>
    <w:rsid w:val="00FE788D"/>
    <w:rsid w:val="00FF1210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CC0AD"/>
  <w15:chartTrackingRefBased/>
  <w15:docId w15:val="{554FAE3F-6D18-49D0-B950-20A1B53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79C8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C0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D27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C084F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13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13E"/>
    <w:rPr>
      <w:rFonts w:ascii="Segoe UI" w:hAnsi="Segoe UI" w:cs="Segoe UI"/>
      <w:color w:val="2E2D2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13E"/>
    <w:rPr>
      <w:rFonts w:ascii="Segoe UI" w:hAnsi="Segoe UI" w:cs="Segoe UI"/>
      <w:b/>
      <w:bCs/>
      <w:color w:val="2E2D2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3E"/>
    <w:rPr>
      <w:rFonts w:ascii="Times New Roman" w:hAnsi="Times New Roman" w:cs="Times New Roman"/>
      <w:color w:val="2E2D2C"/>
      <w:sz w:val="18"/>
      <w:szCs w:val="18"/>
    </w:rPr>
  </w:style>
  <w:style w:type="paragraph" w:customStyle="1" w:styleId="TPAPHeading">
    <w:name w:val="TPAP Heading"/>
    <w:basedOn w:val="Title"/>
    <w:link w:val="TPAPHeadingChar"/>
    <w:qFormat/>
    <w:rsid w:val="00590B05"/>
    <w:rPr>
      <w:rFonts w:ascii="Century Gothic" w:eastAsia="Calibri" w:hAnsi="Century Gothic" w:cs="Calibri"/>
      <w:b/>
      <w:noProof/>
      <w:sz w:val="96"/>
      <w:szCs w:val="96"/>
      <w:lang w:eastAsia="en-GB"/>
    </w:rPr>
  </w:style>
  <w:style w:type="paragraph" w:customStyle="1" w:styleId="TPAPsub">
    <w:name w:val="TPAP sub"/>
    <w:basedOn w:val="Heading1"/>
    <w:link w:val="TPAPsubChar"/>
    <w:qFormat/>
    <w:rsid w:val="00590B05"/>
    <w:rPr>
      <w:rFonts w:ascii="Arial Narrow" w:hAnsi="Arial Narrow"/>
      <w:b/>
      <w:color w:val="323E4F" w:themeColor="text2" w:themeShade="BF"/>
      <w:sz w:val="36"/>
      <w:szCs w:val="36"/>
    </w:rPr>
  </w:style>
  <w:style w:type="character" w:customStyle="1" w:styleId="TPAPHeadingChar">
    <w:name w:val="TPAP Heading Char"/>
    <w:basedOn w:val="TitleChar"/>
    <w:link w:val="TPAPHeading"/>
    <w:rsid w:val="00590B05"/>
    <w:rPr>
      <w:rFonts w:ascii="Century Gothic" w:eastAsia="Calibri" w:hAnsi="Century Gothic" w:cs="Calibri"/>
      <w:b/>
      <w:noProof/>
      <w:color w:val="004050"/>
      <w:spacing w:val="-10"/>
      <w:kern w:val="28"/>
      <w:sz w:val="96"/>
      <w:szCs w:val="96"/>
      <w:lang w:eastAsia="en-GB"/>
    </w:rPr>
  </w:style>
  <w:style w:type="character" w:customStyle="1" w:styleId="TPAPsubChar">
    <w:name w:val="TPAP sub Char"/>
    <w:basedOn w:val="Heading1Char"/>
    <w:link w:val="TPAPsub"/>
    <w:rsid w:val="00590B05"/>
    <w:rPr>
      <w:rFonts w:ascii="Arial Narrow" w:eastAsiaTheme="majorEastAsia" w:hAnsi="Arial Narrow" w:cstheme="majorBidi"/>
      <w:b/>
      <w:color w:val="323E4F" w:themeColor="text2" w:themeShade="BF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7E35"/>
    <w:rPr>
      <w:rFonts w:ascii="Segoe UI" w:hAnsi="Segoe UI" w:cs="Segoe UI"/>
      <w:color w:val="2E2D2C"/>
      <w:szCs w:val="20"/>
    </w:rPr>
  </w:style>
  <w:style w:type="paragraph" w:styleId="NormalWeb">
    <w:name w:val="Normal (Web)"/>
    <w:basedOn w:val="Normal"/>
    <w:uiPriority w:val="99"/>
    <w:semiHidden/>
    <w:unhideWhenUsed/>
    <w:rsid w:val="005F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76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493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358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669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895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589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43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604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17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117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750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236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362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\Word%20Template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EA6A-3882-45B4-9452-2025DEAC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QA_Word_Template_MASTER.dotx</Template>
  <TotalTime>51</TotalTime>
  <Pages>3</Pages>
  <Words>362</Words>
  <Characters>1900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User</dc:creator>
  <cp:keywords/>
  <dc:description/>
  <cp:lastModifiedBy>Bridge, Philip</cp:lastModifiedBy>
  <cp:revision>29</cp:revision>
  <dcterms:created xsi:type="dcterms:W3CDTF">2023-10-09T10:02:00Z</dcterms:created>
  <dcterms:modified xsi:type="dcterms:W3CDTF">2023-10-09T10:53:00Z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360b3de4716f9147de7020b8547d224ab6815a1788df769bb3a22d057382e965</vt:lpwstr>
  </property>
</Properties>
</file>